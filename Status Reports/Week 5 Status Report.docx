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Daniel Kelosky – mentor - Broadcom</w:t>
      </w:r>
    </w:p>
    <w:p w:rsidR="008F4D0B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Muhammad Ali – mentee - University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1C040C" w:rsidRPr="001C040C" w:rsidRDefault="001C040C" w:rsidP="001C040C">
      <w:pPr>
        <w:pStyle w:val="ListParagraph"/>
        <w:numPr>
          <w:ilvl w:val="0"/>
          <w:numId w:val="8"/>
        </w:numPr>
        <w:spacing w:after="0" w:line="240" w:lineRule="auto"/>
        <w:rPr>
          <w:rFonts w:ascii="Helvetica" w:hAnsi="Helvetica" w:cs="Helvetica"/>
          <w:color w:val="000000"/>
        </w:rPr>
      </w:pPr>
      <w:r w:rsidRPr="001C040C">
        <w:rPr>
          <w:rFonts w:ascii="Helvetica" w:hAnsi="Helvetica" w:cs="Helvetica"/>
        </w:rPr>
        <w:t xml:space="preserve">Muhammad Ali have successfully Extended a zowe plug-in (zowe-cli-sample plug-in) </w:t>
      </w:r>
    </w:p>
    <w:p w:rsidR="00CE428E" w:rsidRPr="001C040C" w:rsidRDefault="001C040C" w:rsidP="001C040C">
      <w:pPr>
        <w:pStyle w:val="ListParagraph"/>
        <w:numPr>
          <w:ilvl w:val="0"/>
          <w:numId w:val="8"/>
        </w:numPr>
        <w:spacing w:after="0" w:line="240" w:lineRule="auto"/>
        <w:rPr>
          <w:rFonts w:ascii="Helvetica" w:hAnsi="Helvetica" w:cs="Helvetica"/>
          <w:color w:val="000000"/>
        </w:rPr>
      </w:pPr>
      <w:r w:rsidRPr="001C040C">
        <w:rPr>
          <w:rFonts w:ascii="Helvetica" w:hAnsi="Helvetica" w:cs="Helvetica"/>
        </w:rPr>
        <w:t>We reviewed the zowe profile(IBM Master the mainframe profile) connection issues and figured out the problem and discussed about the extended zowe plug-in in details</w:t>
      </w:r>
    </w:p>
    <w:p w:rsidR="001C040C" w:rsidRDefault="001C040C" w:rsidP="001C040C">
      <w:p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</w:t>
      </w:r>
    </w:p>
    <w:p w:rsidR="001C040C" w:rsidRPr="008F0FB8" w:rsidRDefault="001C040C" w:rsidP="001C040C">
      <w:p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 xml:space="preserve">    </w:t>
      </w:r>
      <w:r w:rsidRPr="008F0FB8">
        <w:rPr>
          <w:rFonts w:ascii="Helvetica" w:hAnsi="Helvetica" w:cs="Helvetica"/>
        </w:rPr>
        <w:t xml:space="preserve">Then we talk about the High level steps to follow to complete the project, these steps are: </w:t>
      </w:r>
    </w:p>
    <w:p w:rsidR="001C040C" w:rsidRPr="008F0FB8" w:rsidRDefault="001C040C" w:rsidP="001C040C">
      <w:pPr>
        <w:spacing w:after="0" w:line="240" w:lineRule="auto"/>
        <w:rPr>
          <w:rFonts w:ascii="Helvetica" w:hAnsi="Helvetica" w:cs="Helvetica"/>
        </w:rPr>
      </w:pPr>
      <w:r w:rsidRPr="008F0FB8">
        <w:rPr>
          <w:rFonts w:ascii="Helvetica" w:hAnsi="Helvetica" w:cs="Helvetica"/>
        </w:rPr>
        <w:t xml:space="preserve">           </w:t>
      </w:r>
      <w:r w:rsidRPr="008F0FB8">
        <w:rPr>
          <w:rFonts w:ascii="Helvetica" w:hAnsi="Helvetica" w:cs="Helvetica"/>
        </w:rPr>
        <w:sym w:font="Symbol" w:char="F0B7"/>
      </w:r>
      <w:r w:rsidRPr="008F0FB8">
        <w:rPr>
          <w:rFonts w:ascii="Helvetica" w:hAnsi="Helvetica" w:cs="Helvetica"/>
        </w:rPr>
        <w:t xml:space="preserve"> Build and run a web service [https://github.com/zowe/sample-spring-boot-api-service] </w:t>
      </w:r>
    </w:p>
    <w:p w:rsidR="001C040C" w:rsidRPr="008F0FB8" w:rsidRDefault="001C040C" w:rsidP="001C040C">
      <w:pPr>
        <w:spacing w:after="0" w:line="240" w:lineRule="auto"/>
        <w:rPr>
          <w:rFonts w:ascii="Helvetica" w:hAnsi="Helvetica" w:cs="Helvetica"/>
        </w:rPr>
      </w:pPr>
      <w:r w:rsidRPr="008F0FB8">
        <w:rPr>
          <w:rFonts w:ascii="Helvetica" w:hAnsi="Helvetica" w:cs="Helvetica"/>
        </w:rPr>
        <w:t xml:space="preserve">          </w:t>
      </w:r>
      <w:r w:rsidRPr="008F0FB8">
        <w:rPr>
          <w:rFonts w:ascii="Helvetica" w:hAnsi="Helvetica" w:cs="Helvetica"/>
        </w:rPr>
        <w:sym w:font="Symbol" w:char="F0B7"/>
      </w:r>
      <w:r w:rsidRPr="008F0FB8">
        <w:rPr>
          <w:rFonts w:ascii="Helvetica" w:hAnsi="Helvetica" w:cs="Helvetica"/>
        </w:rPr>
        <w:t xml:space="preserve"> Build Zowe CLI plug-in that would connect to a web service </w:t>
      </w:r>
    </w:p>
    <w:p w:rsidR="001C040C" w:rsidRPr="008F0FB8" w:rsidRDefault="001C040C" w:rsidP="001C040C">
      <w:pPr>
        <w:spacing w:after="0" w:line="240" w:lineRule="auto"/>
        <w:rPr>
          <w:rFonts w:ascii="Helvetica" w:hAnsi="Helvetica" w:cs="Helvetica"/>
          <w:color w:val="000000"/>
        </w:rPr>
      </w:pPr>
      <w:r w:rsidRPr="008F0FB8">
        <w:rPr>
          <w:rFonts w:ascii="Helvetica" w:hAnsi="Helvetica" w:cs="Helvetica"/>
        </w:rPr>
        <w:t xml:space="preserve">          </w:t>
      </w:r>
      <w:r w:rsidRPr="008F0FB8">
        <w:rPr>
          <w:rFonts w:ascii="Helvetica" w:hAnsi="Helvetica" w:cs="Helvetica"/>
        </w:rPr>
        <w:sym w:font="Symbol" w:char="F0B7"/>
      </w:r>
      <w:r w:rsidRPr="008F0FB8">
        <w:rPr>
          <w:rFonts w:ascii="Helvetica" w:hAnsi="Helvetica" w:cs="Helvetica"/>
        </w:rPr>
        <w:t xml:space="preserve"> Build a Zowe VS Code extension on top of the Zowe CLI plug-in</w:t>
      </w:r>
    </w:p>
    <w:p w:rsidR="001C040C" w:rsidRPr="001C040C" w:rsidRDefault="001C040C" w:rsidP="001C040C">
      <w:pPr>
        <w:spacing w:after="0" w:line="240" w:lineRule="auto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5A0EFC" w:rsidRPr="008F0FB8" w:rsidRDefault="00557697" w:rsidP="00557697">
      <w:pPr>
        <w:pStyle w:val="NormalWeb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557697">
        <w:rPr>
          <w:rFonts w:ascii="Helvetica" w:hAnsi="Helvetica" w:cs="Helvetica"/>
        </w:rPr>
        <w:t>Develop a new plug-in [https://docs.zowe.org/stable/extend/extend-cli/cli-developinga-plugin.html]</w:t>
      </w:r>
    </w:p>
    <w:p w:rsidR="008F0FB8" w:rsidRPr="008F0FB8" w:rsidRDefault="008F0FB8" w:rsidP="00557697">
      <w:pPr>
        <w:pStyle w:val="NormalWeb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8F0FB8">
        <w:rPr>
          <w:rFonts w:ascii="Helvetica" w:hAnsi="Helvetica" w:cs="Helvetica"/>
        </w:rPr>
        <w:t>Build and run a web service [https://github.com/zowe/sample-spring-boot-apiservice]</w:t>
      </w:r>
    </w:p>
    <w:p w:rsidR="00557697" w:rsidRDefault="00557697" w:rsidP="00557697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F0FB8" w:rsidRPr="008F0FB8" w:rsidRDefault="008F0FB8" w:rsidP="00557697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 xml:space="preserve">       </w:t>
      </w:r>
      <w:r w:rsidR="003C6EAB">
        <w:rPr>
          <w:rFonts w:ascii="Helvetica" w:hAnsi="Helvetica" w:cs="Helvetica"/>
        </w:rPr>
        <w:t>Anticipated date: 9</w:t>
      </w:r>
      <w:r w:rsidR="003C6EAB" w:rsidRPr="003C6EAB">
        <w:rPr>
          <w:rFonts w:ascii="Helvetica" w:hAnsi="Helvetica" w:cs="Helvetica"/>
          <w:vertAlign w:val="superscript"/>
        </w:rPr>
        <w:t>th</w:t>
      </w:r>
      <w:r w:rsidR="003C6EAB">
        <w:rPr>
          <w:rFonts w:ascii="Helvetica" w:hAnsi="Helvetica" w:cs="Helvetica"/>
        </w:rPr>
        <w:t xml:space="preserve"> </w:t>
      </w:r>
      <w:bookmarkStart w:id="0" w:name="_GoBack"/>
      <w:bookmarkEnd w:id="0"/>
      <w:r w:rsidRPr="008F0FB8">
        <w:rPr>
          <w:rFonts w:ascii="Helvetica" w:hAnsi="Helvetica" w:cs="Helvetica"/>
        </w:rPr>
        <w:t>july, 2021</w:t>
      </w:r>
    </w:p>
    <w:p w:rsidR="008F0FB8" w:rsidRPr="00557697" w:rsidRDefault="008F0FB8" w:rsidP="00557697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8F0FB8" w:rsidRDefault="008F0FB8" w:rsidP="001316F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8F0FB8">
        <w:rPr>
          <w:rFonts w:ascii="Helvetica" w:hAnsi="Helvetica" w:cs="Helvetica"/>
        </w:rPr>
        <w:t>Zowe profile (IBM master the mainframe profile) connection issu</w:t>
      </w:r>
      <w:r>
        <w:rPr>
          <w:rFonts w:ascii="Helvetica" w:hAnsi="Helvetica" w:cs="Helvetica"/>
        </w:rPr>
        <w:t>e</w:t>
      </w:r>
    </w:p>
    <w:sectPr w:rsidR="008F4D0B" w:rsidRPr="008F0FB8" w:rsidSect="00CE428E">
      <w:headerReference w:type="default" r:id="rId8"/>
      <w:footerReference w:type="default" r:id="rId9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8DE" w:rsidRDefault="00DC38DE" w:rsidP="00110679">
      <w:pPr>
        <w:spacing w:after="0" w:line="240" w:lineRule="auto"/>
      </w:pPr>
      <w:r>
        <w:separator/>
      </w:r>
    </w:p>
  </w:endnote>
  <w:endnote w:type="continuationSeparator" w:id="0">
    <w:p w:rsidR="00DC38DE" w:rsidRDefault="00DC38D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EC" w:rsidRPr="00F71CEC" w:rsidRDefault="00F71CEC" w:rsidP="00F71CEC">
    <w:pPr>
      <w:pStyle w:val="Header"/>
    </w:pPr>
    <w:r w:rsidRPr="00F71CEC">
      <w:t>OMF Linux Foundation</w:t>
    </w:r>
    <w:r w:rsidR="00C1405B">
      <w:tab/>
    </w:r>
    <w:r w:rsidR="00C1405B">
      <w:tab/>
      <w:t>Summer 2021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8DE" w:rsidRDefault="00DC38DE" w:rsidP="00110679">
      <w:pPr>
        <w:spacing w:after="0" w:line="240" w:lineRule="auto"/>
      </w:pPr>
      <w:r>
        <w:separator/>
      </w:r>
    </w:p>
  </w:footnote>
  <w:footnote w:type="continuationSeparator" w:id="0">
    <w:p w:rsidR="00DC38DE" w:rsidRDefault="00DC38D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679" w:rsidRDefault="00C1405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Explorer Extension Templates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1C040C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</w:t>
    </w:r>
    <w:r>
      <w:rPr>
        <w:i/>
        <w:sz w:val="24"/>
        <w:szCs w:val="24"/>
        <w:vertAlign w:val="superscript"/>
      </w:rPr>
      <w:t>nd</w:t>
    </w:r>
    <w:r>
      <w:rPr>
        <w:i/>
        <w:sz w:val="24"/>
        <w:szCs w:val="24"/>
      </w:rPr>
      <w:t xml:space="preserve"> July</w:t>
    </w:r>
    <w:r w:rsidR="00C1405B">
      <w:rPr>
        <w:i/>
        <w:sz w:val="24"/>
        <w:szCs w:val="24"/>
      </w:rPr>
      <w:t>, 2021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06F"/>
    <w:multiLevelType w:val="hybridMultilevel"/>
    <w:tmpl w:val="6626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A2247"/>
    <w:multiLevelType w:val="hybridMultilevel"/>
    <w:tmpl w:val="2EEC6934"/>
    <w:lvl w:ilvl="0" w:tplc="04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2">
    <w:nsid w:val="2AF952C7"/>
    <w:multiLevelType w:val="hybridMultilevel"/>
    <w:tmpl w:val="DEEA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31D20"/>
    <w:multiLevelType w:val="hybridMultilevel"/>
    <w:tmpl w:val="12D48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C92727"/>
    <w:multiLevelType w:val="hybridMultilevel"/>
    <w:tmpl w:val="5ABE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FC344D"/>
    <w:multiLevelType w:val="hybridMultilevel"/>
    <w:tmpl w:val="665EB424"/>
    <w:lvl w:ilvl="0" w:tplc="04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EC"/>
    <w:rsid w:val="001062DD"/>
    <w:rsid w:val="00110679"/>
    <w:rsid w:val="001316FD"/>
    <w:rsid w:val="001C040C"/>
    <w:rsid w:val="002A7A77"/>
    <w:rsid w:val="002B3EA3"/>
    <w:rsid w:val="003C6EAB"/>
    <w:rsid w:val="00557697"/>
    <w:rsid w:val="005A0EFC"/>
    <w:rsid w:val="006527A1"/>
    <w:rsid w:val="00671386"/>
    <w:rsid w:val="00750465"/>
    <w:rsid w:val="00814AEF"/>
    <w:rsid w:val="008F0FB8"/>
    <w:rsid w:val="008F4D0B"/>
    <w:rsid w:val="00AD3211"/>
    <w:rsid w:val="00B57A7C"/>
    <w:rsid w:val="00C1405B"/>
    <w:rsid w:val="00C82ACA"/>
    <w:rsid w:val="00CD1F18"/>
    <w:rsid w:val="00CE428E"/>
    <w:rsid w:val="00DC38DE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 Dahlberg</dc:creator>
  <cp:lastModifiedBy>user</cp:lastModifiedBy>
  <cp:revision>3</cp:revision>
  <dcterms:created xsi:type="dcterms:W3CDTF">2021-07-19T14:45:00Z</dcterms:created>
  <dcterms:modified xsi:type="dcterms:W3CDTF">2021-07-19T14:57:00Z</dcterms:modified>
</cp:coreProperties>
</file>