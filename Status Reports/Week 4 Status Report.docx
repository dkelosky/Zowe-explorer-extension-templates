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:rsidR="00CE428E" w:rsidRPr="008F4D0B" w:rsidRDefault="00C1405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Daniel Kelosky – mentor - Broadcom</w:t>
      </w:r>
    </w:p>
    <w:p w:rsidR="008F4D0B" w:rsidRPr="008F4D0B" w:rsidRDefault="00C1405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Muhammad Ali – mentee - University</w:t>
      </w:r>
    </w:p>
    <w:p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:rsidR="001316FD" w:rsidRPr="00557697" w:rsidRDefault="001316FD" w:rsidP="001316FD">
      <w:pPr>
        <w:pStyle w:val="ListParagraph"/>
        <w:numPr>
          <w:ilvl w:val="0"/>
          <w:numId w:val="6"/>
        </w:numPr>
        <w:spacing w:after="0" w:line="240" w:lineRule="auto"/>
        <w:rPr>
          <w:rFonts w:ascii="Helvetica" w:hAnsi="Helvetica" w:cs="Helvetica"/>
          <w:color w:val="000000"/>
        </w:rPr>
      </w:pPr>
      <w:r w:rsidRPr="00557697">
        <w:rPr>
          <w:rFonts w:ascii="Helvetica" w:hAnsi="Helvetica" w:cs="Helvetica"/>
        </w:rPr>
        <w:t xml:space="preserve"> </w:t>
      </w:r>
      <w:r w:rsidR="00557697" w:rsidRPr="00557697">
        <w:rPr>
          <w:rFonts w:ascii="Helvetica" w:hAnsi="Helvetica" w:cs="Helvetica"/>
        </w:rPr>
        <w:t>Reviewed previous projects: VS Code extension and Node</w:t>
      </w:r>
      <w:r w:rsidR="00557697">
        <w:rPr>
          <w:rFonts w:ascii="Helvetica" w:hAnsi="Helvetica" w:cs="Helvetica"/>
        </w:rPr>
        <w:t>.</w:t>
      </w:r>
      <w:r w:rsidR="00557697" w:rsidRPr="00557697">
        <w:rPr>
          <w:rFonts w:ascii="Helvetica" w:hAnsi="Helvetica" w:cs="Helvetica"/>
        </w:rPr>
        <w:t>js web service</w:t>
      </w:r>
    </w:p>
    <w:p w:rsidR="00557697" w:rsidRPr="00557697" w:rsidRDefault="00557697" w:rsidP="00557697">
      <w:pPr>
        <w:spacing w:after="0" w:line="240" w:lineRule="auto"/>
        <w:rPr>
          <w:rFonts w:ascii="Helvetica" w:hAnsi="Helvetica" w:cs="Helvetica"/>
          <w:color w:val="000000"/>
        </w:rPr>
      </w:pPr>
    </w:p>
    <w:p w:rsidR="00557697" w:rsidRDefault="00375E04" w:rsidP="00557697">
      <w:pPr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   </w:t>
      </w:r>
      <w:r w:rsidR="00557697">
        <w:rPr>
          <w:rFonts w:ascii="Helvetica" w:hAnsi="Helvetica" w:cs="Helvetica"/>
          <w:color w:val="000000"/>
        </w:rPr>
        <w:t>Then Discussed:</w:t>
      </w:r>
    </w:p>
    <w:p w:rsidR="00557697" w:rsidRDefault="00557697" w:rsidP="00557697">
      <w:pPr>
        <w:pStyle w:val="ListParagraph"/>
        <w:numPr>
          <w:ilvl w:val="0"/>
          <w:numId w:val="6"/>
        </w:numPr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Npm</w:t>
      </w:r>
    </w:p>
    <w:p w:rsidR="00557697" w:rsidRDefault="00557697" w:rsidP="00557697">
      <w:pPr>
        <w:pStyle w:val="ListParagraph"/>
        <w:numPr>
          <w:ilvl w:val="0"/>
          <w:numId w:val="6"/>
        </w:numPr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Package.json</w:t>
      </w:r>
    </w:p>
    <w:p w:rsidR="00557697" w:rsidRDefault="00557697" w:rsidP="00557697">
      <w:pPr>
        <w:pStyle w:val="ListParagraph"/>
        <w:numPr>
          <w:ilvl w:val="0"/>
          <w:numId w:val="6"/>
        </w:numPr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Typescript</w:t>
      </w:r>
    </w:p>
    <w:p w:rsidR="00557697" w:rsidRPr="00557697" w:rsidRDefault="00557697" w:rsidP="00557697">
      <w:pPr>
        <w:pStyle w:val="ListParagraph"/>
        <w:numPr>
          <w:ilvl w:val="0"/>
          <w:numId w:val="6"/>
        </w:numPr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jest</w:t>
      </w:r>
    </w:p>
    <w:p w:rsidR="00CE428E" w:rsidRPr="001316FD" w:rsidRDefault="00CE428E" w:rsidP="001316FD">
      <w:pPr>
        <w:spacing w:after="0" w:line="240" w:lineRule="auto"/>
        <w:rPr>
          <w:rFonts w:ascii="Helvetica" w:hAnsi="Helvetica" w:cs="Helvetica"/>
          <w:color w:val="000000"/>
        </w:rPr>
      </w:pPr>
    </w:p>
    <w:p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:rsidR="00557697" w:rsidRPr="00557697" w:rsidRDefault="00557697" w:rsidP="00557697">
      <w:pPr>
        <w:pStyle w:val="NormalWeb"/>
        <w:numPr>
          <w:ilvl w:val="0"/>
          <w:numId w:val="7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557697">
        <w:rPr>
          <w:rFonts w:ascii="Helvetica" w:hAnsi="Helvetica" w:cs="Helvetica"/>
        </w:rPr>
        <w:t>Extending a zowe</w:t>
      </w:r>
      <w:r w:rsidR="00381186">
        <w:rPr>
          <w:rFonts w:ascii="Helvetica" w:hAnsi="Helvetica" w:cs="Helvetica"/>
        </w:rPr>
        <w:t xml:space="preserve"> CLI</w:t>
      </w:r>
      <w:r w:rsidRPr="00557697">
        <w:rPr>
          <w:rFonts w:ascii="Helvetica" w:hAnsi="Helvetica" w:cs="Helvetica"/>
        </w:rPr>
        <w:t xml:space="preserve"> plug-in [https://docs.zowe.org/stable/extend/extend-cli/cliextending-a-plugin/] </w:t>
      </w:r>
    </w:p>
    <w:p w:rsidR="005A0EFC" w:rsidRPr="00557697" w:rsidRDefault="00557697" w:rsidP="00557697">
      <w:pPr>
        <w:pStyle w:val="NormalWeb"/>
        <w:numPr>
          <w:ilvl w:val="0"/>
          <w:numId w:val="7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557697">
        <w:rPr>
          <w:rFonts w:ascii="Helvetica" w:hAnsi="Helvetica" w:cs="Helvetica"/>
        </w:rPr>
        <w:t>Develop a new plug-in [https://docs.zowe.org/stable/extend/extend-cli/cli-developinga-plugin.html]</w:t>
      </w:r>
    </w:p>
    <w:p w:rsidR="00557697" w:rsidRDefault="00557697" w:rsidP="00557697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:rsidR="00375E04" w:rsidRPr="00375E04" w:rsidRDefault="00375E04" w:rsidP="00557697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  <w:color w:val="000000"/>
        </w:rPr>
        <w:t xml:space="preserve">      </w:t>
      </w:r>
      <w:r w:rsidR="003032A9">
        <w:rPr>
          <w:rFonts w:ascii="Helvetica" w:hAnsi="Helvetica" w:cs="Helvetica"/>
        </w:rPr>
        <w:t>Anticipated date: 2</w:t>
      </w:r>
      <w:r w:rsidR="003032A9">
        <w:rPr>
          <w:rFonts w:ascii="Helvetica" w:hAnsi="Helvetica" w:cs="Helvetica"/>
          <w:vertAlign w:val="superscript"/>
        </w:rPr>
        <w:t>nd</w:t>
      </w:r>
      <w:bookmarkStart w:id="0" w:name="_GoBack"/>
      <w:bookmarkEnd w:id="0"/>
      <w:r w:rsidRPr="00375E04">
        <w:rPr>
          <w:rFonts w:ascii="Helvetica" w:hAnsi="Helvetica" w:cs="Helvetica"/>
        </w:rPr>
        <w:t xml:space="preserve"> july, 2021</w:t>
      </w:r>
    </w:p>
    <w:p w:rsidR="00375E04" w:rsidRPr="00557697" w:rsidRDefault="00375E04" w:rsidP="00557697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:rsidR="008F4D0B" w:rsidRPr="001316FD" w:rsidRDefault="00557697" w:rsidP="001316FD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</w:rPr>
        <w:t>Nil</w:t>
      </w:r>
    </w:p>
    <w:sectPr w:rsidR="008F4D0B" w:rsidRPr="001316FD" w:rsidSect="00CE428E">
      <w:headerReference w:type="default" r:id="rId8"/>
      <w:footerReference w:type="default" r:id="rId9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E58" w:rsidRDefault="00895E58" w:rsidP="00110679">
      <w:pPr>
        <w:spacing w:after="0" w:line="240" w:lineRule="auto"/>
      </w:pPr>
      <w:r>
        <w:separator/>
      </w:r>
    </w:p>
  </w:endnote>
  <w:endnote w:type="continuationSeparator" w:id="0">
    <w:p w:rsidR="00895E58" w:rsidRDefault="00895E58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CEC" w:rsidRPr="00F71CEC" w:rsidRDefault="00F71CEC" w:rsidP="00F71CEC">
    <w:pPr>
      <w:pStyle w:val="Header"/>
    </w:pPr>
    <w:r w:rsidRPr="00F71CEC">
      <w:t>OMF Linux Foundation</w:t>
    </w:r>
    <w:r w:rsidR="00C1405B">
      <w:tab/>
    </w:r>
    <w:r w:rsidR="00C1405B">
      <w:tab/>
      <w:t>Summer 2021</w:t>
    </w:r>
  </w:p>
  <w:p w:rsidR="00F71CEC" w:rsidRDefault="00F71C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E58" w:rsidRDefault="00895E58" w:rsidP="00110679">
      <w:pPr>
        <w:spacing w:after="0" w:line="240" w:lineRule="auto"/>
      </w:pPr>
      <w:r>
        <w:separator/>
      </w:r>
    </w:p>
  </w:footnote>
  <w:footnote w:type="continuationSeparator" w:id="0">
    <w:p w:rsidR="00895E58" w:rsidRDefault="00895E58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679" w:rsidRDefault="00C1405B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Zowe Explorer Extension Templates</w:t>
    </w:r>
  </w:p>
  <w:p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:rsidR="00110679" w:rsidRPr="008F4D0B" w:rsidRDefault="002B3EA3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25</w:t>
    </w:r>
    <w:r w:rsidR="00C1405B" w:rsidRPr="00C1405B">
      <w:rPr>
        <w:i/>
        <w:sz w:val="24"/>
        <w:szCs w:val="24"/>
        <w:vertAlign w:val="superscript"/>
      </w:rPr>
      <w:t>th</w:t>
    </w:r>
    <w:r w:rsidR="00C1405B">
      <w:rPr>
        <w:i/>
        <w:sz w:val="24"/>
        <w:szCs w:val="24"/>
      </w:rPr>
      <w:t xml:space="preserve"> June, 2021</w:t>
    </w:r>
  </w:p>
  <w:p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23C03D1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7706F"/>
    <w:multiLevelType w:val="hybridMultilevel"/>
    <w:tmpl w:val="66261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BA2247"/>
    <w:multiLevelType w:val="hybridMultilevel"/>
    <w:tmpl w:val="2EEC6934"/>
    <w:lvl w:ilvl="0" w:tplc="04090001">
      <w:start w:val="1"/>
      <w:numFmt w:val="bullet"/>
      <w:lvlText w:val=""/>
      <w:lvlJc w:val="left"/>
      <w:pPr>
        <w:ind w:left="13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1" w:hanging="360"/>
      </w:pPr>
      <w:rPr>
        <w:rFonts w:ascii="Wingdings" w:hAnsi="Wingdings" w:hint="default"/>
      </w:rPr>
    </w:lvl>
  </w:abstractNum>
  <w:abstractNum w:abstractNumId="2">
    <w:nsid w:val="2AF952C7"/>
    <w:multiLevelType w:val="hybridMultilevel"/>
    <w:tmpl w:val="DEEA3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831D20"/>
    <w:multiLevelType w:val="hybridMultilevel"/>
    <w:tmpl w:val="12D48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5C92727"/>
    <w:multiLevelType w:val="hybridMultilevel"/>
    <w:tmpl w:val="5ABE9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CEC"/>
    <w:rsid w:val="000703FC"/>
    <w:rsid w:val="001007F4"/>
    <w:rsid w:val="001062DD"/>
    <w:rsid w:val="00110679"/>
    <w:rsid w:val="001316FD"/>
    <w:rsid w:val="002A7A77"/>
    <w:rsid w:val="002B3EA3"/>
    <w:rsid w:val="003032A9"/>
    <w:rsid w:val="00375E04"/>
    <w:rsid w:val="00381186"/>
    <w:rsid w:val="00557697"/>
    <w:rsid w:val="005A0EFC"/>
    <w:rsid w:val="00671386"/>
    <w:rsid w:val="00750465"/>
    <w:rsid w:val="00814AEF"/>
    <w:rsid w:val="00895E58"/>
    <w:rsid w:val="008F4D0B"/>
    <w:rsid w:val="00AD3211"/>
    <w:rsid w:val="00B57A7C"/>
    <w:rsid w:val="00C1405B"/>
    <w:rsid w:val="00C82ACA"/>
    <w:rsid w:val="00CD1F18"/>
    <w:rsid w:val="00CE428E"/>
    <w:rsid w:val="00F7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hlbergra\Documents\%23VCU%20Comp%20Sci%20Classes\CMSC451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</Template>
  <TotalTime>2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A Dahlberg</dc:creator>
  <cp:lastModifiedBy>user</cp:lastModifiedBy>
  <cp:revision>5</cp:revision>
  <dcterms:created xsi:type="dcterms:W3CDTF">2021-07-19T14:38:00Z</dcterms:created>
  <dcterms:modified xsi:type="dcterms:W3CDTF">2021-07-19T14:57:00Z</dcterms:modified>
</cp:coreProperties>
</file>