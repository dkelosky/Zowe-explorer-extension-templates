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Daniel Kelosky – mentor - Broadcom</w:t>
      </w:r>
    </w:p>
    <w:p w:rsidR="008F4D0B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Muhammad Ali – mentee - University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750465" w:rsidP="00750465">
      <w:p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       </w:t>
      </w:r>
      <w:r w:rsidRPr="00750465">
        <w:rPr>
          <w:rFonts w:ascii="Helvetica" w:hAnsi="Helvetica" w:cs="Helvetica"/>
          <w:i/>
          <w:color w:val="000000"/>
        </w:rPr>
        <w:t>Disc</w:t>
      </w:r>
      <w:r>
        <w:rPr>
          <w:rFonts w:ascii="Helvetica" w:hAnsi="Helvetica" w:cs="Helvetica"/>
          <w:i/>
          <w:color w:val="000000"/>
        </w:rPr>
        <w:t>ussed :</w:t>
      </w:r>
    </w:p>
    <w:p w:rsidR="00750465" w:rsidRDefault="00750465" w:rsidP="00750465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Pull request and fork</w:t>
      </w:r>
    </w:p>
    <w:p w:rsidR="00750465" w:rsidRPr="00750465" w:rsidRDefault="00750465" w:rsidP="00750465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Javascript, typescript, Node.js + project</w:t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5A0EFC" w:rsidRPr="005A0EFC" w:rsidRDefault="00750465" w:rsidP="005A0EFC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5A0EFC">
        <w:rPr>
          <w:rFonts w:ascii="Helvetica" w:hAnsi="Helvetica" w:cs="Helvetica"/>
        </w:rPr>
        <w:t xml:space="preserve">Develop a Vs code extension [https://code.visualstudio.com/api/get-started/yourfirst-extension] </w:t>
      </w:r>
    </w:p>
    <w:p w:rsidR="00C1405B" w:rsidRPr="005A0EFC" w:rsidRDefault="00750465" w:rsidP="005A0EFC">
      <w:pPr>
        <w:pStyle w:val="NormalWeb"/>
        <w:tabs>
          <w:tab w:val="left" w:pos="360"/>
        </w:tabs>
        <w:spacing w:before="0" w:beforeAutospacing="0" w:after="0" w:afterAutospacing="0"/>
        <w:ind w:left="360"/>
        <w:rPr>
          <w:rFonts w:ascii="Helvetica" w:hAnsi="Helvetica" w:cs="Helvetica"/>
        </w:rPr>
      </w:pPr>
      <w:r w:rsidRPr="005A0EFC">
        <w:rPr>
          <w:rFonts w:ascii="Helvetica" w:hAnsi="Helvetica" w:cs="Helvetica"/>
        </w:rPr>
        <w:sym w:font="Symbol" w:char="F0B7"/>
      </w:r>
      <w:r w:rsidRPr="005A0EFC">
        <w:rPr>
          <w:rFonts w:ascii="Helvetica" w:hAnsi="Helvetica" w:cs="Helvetica"/>
        </w:rPr>
        <w:t xml:space="preserve"> </w:t>
      </w:r>
      <w:r w:rsidR="005A0EFC" w:rsidRPr="005A0EFC">
        <w:rPr>
          <w:rFonts w:ascii="Helvetica" w:hAnsi="Helvetica" w:cs="Helvetica"/>
        </w:rPr>
        <w:t xml:space="preserve">    </w:t>
      </w:r>
      <w:r w:rsidRPr="005A0EFC">
        <w:rPr>
          <w:rFonts w:ascii="Helvetica" w:hAnsi="Helvetica" w:cs="Helvetica"/>
        </w:rPr>
        <w:t>Run a web service(Typescript) using Node.js [https://nodejs.org/en/docs/guides/getting-started-guide/]</w:t>
      </w:r>
    </w:p>
    <w:p w:rsidR="005A0EFC" w:rsidRDefault="005A0EFC" w:rsidP="005A0EFC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EB06BA" w:rsidRDefault="00EB06BA" w:rsidP="005A0EFC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Anticipated date: 18</w:t>
      </w:r>
      <w:r w:rsidRPr="00EB06BA">
        <w:rPr>
          <w:rFonts w:ascii="Helvetica" w:hAnsi="Helvetica" w:cs="Helvetica"/>
          <w:color w:val="000000"/>
          <w:vertAlign w:val="superscript"/>
        </w:rPr>
        <w:t>th</w:t>
      </w:r>
      <w:r>
        <w:rPr>
          <w:rFonts w:ascii="Helvetica" w:hAnsi="Helvetica" w:cs="Helvetica"/>
          <w:color w:val="000000"/>
        </w:rPr>
        <w:t xml:space="preserve"> June, 2021</w:t>
      </w:r>
    </w:p>
    <w:p w:rsidR="00EB06BA" w:rsidRDefault="00EB06BA" w:rsidP="005A0EFC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bookmarkStart w:id="0" w:name="_GoBack"/>
      <w:bookmarkEnd w:id="0"/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C1405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Nil</w:t>
      </w:r>
    </w:p>
    <w:sectPr w:rsidR="008F4D0B" w:rsidRPr="00C1405B" w:rsidSect="00CE428E">
      <w:headerReference w:type="default" r:id="rId8"/>
      <w:footerReference w:type="default" r:id="rId9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96A" w:rsidRDefault="0010496A" w:rsidP="00110679">
      <w:pPr>
        <w:spacing w:after="0" w:line="240" w:lineRule="auto"/>
      </w:pPr>
      <w:r>
        <w:separator/>
      </w:r>
    </w:p>
  </w:endnote>
  <w:endnote w:type="continuationSeparator" w:id="0">
    <w:p w:rsidR="0010496A" w:rsidRDefault="0010496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EC" w:rsidRPr="00F71CEC" w:rsidRDefault="00F71CEC" w:rsidP="00F71CEC">
    <w:pPr>
      <w:pStyle w:val="Header"/>
    </w:pPr>
    <w:r w:rsidRPr="00F71CEC">
      <w:t>OMF Linux Foundation</w:t>
    </w:r>
    <w:r w:rsidR="00C1405B">
      <w:tab/>
    </w:r>
    <w:r w:rsidR="00C1405B">
      <w:tab/>
      <w:t>Summer 2021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96A" w:rsidRDefault="0010496A" w:rsidP="00110679">
      <w:pPr>
        <w:spacing w:after="0" w:line="240" w:lineRule="auto"/>
      </w:pPr>
      <w:r>
        <w:separator/>
      </w:r>
    </w:p>
  </w:footnote>
  <w:footnote w:type="continuationSeparator" w:id="0">
    <w:p w:rsidR="0010496A" w:rsidRDefault="0010496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79" w:rsidRDefault="00C1405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Explorer Extension Templates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750465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11</w:t>
    </w:r>
    <w:r w:rsidR="00C1405B" w:rsidRPr="00C1405B">
      <w:rPr>
        <w:i/>
        <w:sz w:val="24"/>
        <w:szCs w:val="24"/>
        <w:vertAlign w:val="superscript"/>
      </w:rPr>
      <w:t>th</w:t>
    </w:r>
    <w:r w:rsidR="00C1405B">
      <w:rPr>
        <w:i/>
        <w:sz w:val="24"/>
        <w:szCs w:val="24"/>
      </w:rPr>
      <w:t xml:space="preserve"> June, 2021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06F"/>
    <w:multiLevelType w:val="hybridMultilevel"/>
    <w:tmpl w:val="662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31D20"/>
    <w:multiLevelType w:val="hybridMultilevel"/>
    <w:tmpl w:val="12D4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C92727"/>
    <w:multiLevelType w:val="hybridMultilevel"/>
    <w:tmpl w:val="5ABE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EC"/>
    <w:rsid w:val="0010496A"/>
    <w:rsid w:val="001062DD"/>
    <w:rsid w:val="00110679"/>
    <w:rsid w:val="002A7A77"/>
    <w:rsid w:val="005A0EFC"/>
    <w:rsid w:val="00671386"/>
    <w:rsid w:val="00750465"/>
    <w:rsid w:val="00814AEF"/>
    <w:rsid w:val="008F4D0B"/>
    <w:rsid w:val="00AD3211"/>
    <w:rsid w:val="00B57A7C"/>
    <w:rsid w:val="00B67D44"/>
    <w:rsid w:val="00C1405B"/>
    <w:rsid w:val="00C82ACA"/>
    <w:rsid w:val="00CD1F18"/>
    <w:rsid w:val="00CE428E"/>
    <w:rsid w:val="00EB06BA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 Dahlberg</dc:creator>
  <cp:lastModifiedBy>user</cp:lastModifiedBy>
  <cp:revision>3</cp:revision>
  <dcterms:created xsi:type="dcterms:W3CDTF">2021-07-19T14:22:00Z</dcterms:created>
  <dcterms:modified xsi:type="dcterms:W3CDTF">2021-07-19T14:55:00Z</dcterms:modified>
</cp:coreProperties>
</file>